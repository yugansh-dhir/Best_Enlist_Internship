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3C976" w14:textId="7CD72395" w:rsidR="005B2FF3" w:rsidRDefault="00545875" w:rsidP="005915EC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5915E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4</w:t>
      </w:r>
      <w:r w:rsidR="00962396"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5915E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USER </w:t>
      </w:r>
      <w:proofErr w:type="gramStart"/>
      <w:r w:rsidR="005915E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INPUTS,LISTS</w:t>
      </w:r>
      <w:proofErr w:type="gramEnd"/>
    </w:p>
    <w:p w14:paraId="03255E87" w14:textId="77777777" w:rsidR="005915EC" w:rsidRDefault="005915EC" w:rsidP="005915EC">
      <w:pPr>
        <w:pStyle w:val="Heading1"/>
        <w:spacing w:before="0" w:after="160"/>
      </w:pPr>
      <w:r>
        <w:rPr>
          <w:color w:val="000000"/>
          <w:u w:val="single"/>
        </w:rPr>
        <w:t>Python User Input:</w:t>
      </w:r>
    </w:p>
    <w:p w14:paraId="4BA81A36" w14:textId="77777777" w:rsidR="005915EC" w:rsidRDefault="005915EC" w:rsidP="005915EC">
      <w:pPr>
        <w:pStyle w:val="Heading1"/>
        <w:keepNext w:val="0"/>
        <w:keepLines w:val="0"/>
        <w:numPr>
          <w:ilvl w:val="0"/>
          <w:numId w:val="6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>
        <w:rPr>
          <w:b/>
          <w:bCs/>
          <w:color w:val="000000"/>
          <w:sz w:val="24"/>
          <w:szCs w:val="24"/>
        </w:rPr>
        <w:t xml:space="preserve"> function allows user input </w:t>
      </w:r>
    </w:p>
    <w:p w14:paraId="0B027A2A" w14:textId="77777777" w:rsidR="005915EC" w:rsidRDefault="005915EC" w:rsidP="005915EC">
      <w:pPr>
        <w:pStyle w:val="Heading1"/>
        <w:keepNext w:val="0"/>
        <w:keepLines w:val="0"/>
        <w:numPr>
          <w:ilvl w:val="0"/>
          <w:numId w:val="6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You can assign the user input to a variable</w:t>
      </w:r>
    </w:p>
    <w:p w14:paraId="791560FD" w14:textId="77777777" w:rsidR="005915EC" w:rsidRDefault="005915EC" w:rsidP="005915EC">
      <w:pPr>
        <w:pStyle w:val="Heading1"/>
        <w:spacing w:before="0" w:after="160"/>
        <w:rPr>
          <w:rFonts w:ascii="Times New Roman" w:hAnsi="Times New Roman" w:cs="Times New Roman"/>
          <w:color w:val="auto"/>
        </w:rPr>
      </w:pPr>
      <w:r>
        <w:rPr>
          <w:b/>
          <w:bCs/>
          <w:color w:val="000000"/>
          <w:sz w:val="24"/>
          <w:szCs w:val="24"/>
        </w:rPr>
        <w:t>Example:</w:t>
      </w:r>
      <w:r>
        <w:rPr>
          <w:b/>
          <w:bCs/>
          <w:color w:val="000000"/>
          <w:sz w:val="24"/>
          <w:szCs w:val="24"/>
        </w:rPr>
        <w:br/>
      </w:r>
      <w:r>
        <w:rPr>
          <w:color w:val="000000"/>
          <w:sz w:val="28"/>
          <w:szCs w:val="28"/>
        </w:rPr>
        <w:t xml:space="preserve">     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'Enter your Favourite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cricter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:')</w:t>
      </w:r>
      <w:r>
        <w:rPr>
          <w:rFonts w:ascii="Courier New" w:hAnsi="Courier New" w:cs="Courier New"/>
          <w:color w:val="000000"/>
          <w:sz w:val="20"/>
          <w:szCs w:val="20"/>
        </w:rPr>
        <w:br/>
        <w:t>      print(‘Your favourite cricketer is ' + x)</w:t>
      </w:r>
    </w:p>
    <w:p w14:paraId="4436D1E8" w14:textId="77777777" w:rsidR="005915EC" w:rsidRDefault="005915EC" w:rsidP="005915EC">
      <w:pPr>
        <w:pStyle w:val="Heading1"/>
        <w:spacing w:before="0" w:after="160"/>
      </w:pPr>
      <w:r>
        <w:rPr>
          <w:color w:val="000000"/>
          <w:u w:val="single"/>
        </w:rPr>
        <w:t>Python Lists:</w:t>
      </w:r>
    </w:p>
    <w:p w14:paraId="061F7ED6" w14:textId="77777777" w:rsidR="005915EC" w:rsidRDefault="005915EC" w:rsidP="005915EC">
      <w:pPr>
        <w:pStyle w:val="Heading1"/>
        <w:keepNext w:val="0"/>
        <w:keepLines w:val="0"/>
        <w:numPr>
          <w:ilvl w:val="0"/>
          <w:numId w:val="7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</w:rPr>
        <w:t xml:space="preserve">The list type is a container that holds </w:t>
      </w:r>
      <w:proofErr w:type="gramStart"/>
      <w:r>
        <w:rPr>
          <w:b/>
          <w:bCs/>
          <w:color w:val="000000"/>
          <w:sz w:val="24"/>
          <w:szCs w:val="24"/>
        </w:rPr>
        <w:t>a number of</w:t>
      </w:r>
      <w:proofErr w:type="gramEnd"/>
      <w:r>
        <w:rPr>
          <w:b/>
          <w:bCs/>
          <w:color w:val="000000"/>
          <w:sz w:val="24"/>
          <w:szCs w:val="24"/>
        </w:rPr>
        <w:t xml:space="preserve"> other objects, in a given order</w:t>
      </w:r>
    </w:p>
    <w:p w14:paraId="01518B26" w14:textId="77777777" w:rsidR="005915EC" w:rsidRDefault="005915EC" w:rsidP="005915EC">
      <w:pPr>
        <w:pStyle w:val="Heading1"/>
        <w:keepNext w:val="0"/>
        <w:keepLines w:val="0"/>
        <w:numPr>
          <w:ilvl w:val="0"/>
          <w:numId w:val="7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</w:rPr>
        <w:t>The list type allows you to add and remove objects from the sequence.</w:t>
      </w:r>
    </w:p>
    <w:p w14:paraId="3053D525" w14:textId="77777777" w:rsidR="005915EC" w:rsidRDefault="005915EC" w:rsidP="005915EC">
      <w:pPr>
        <w:pStyle w:val="Heading1"/>
        <w:spacing w:before="0" w:after="160"/>
        <w:rPr>
          <w:rFonts w:ascii="Times New Roman" w:hAnsi="Times New Roman" w:cs="Times New Roman"/>
          <w:color w:val="auto"/>
        </w:rPr>
      </w:pPr>
      <w:r>
        <w:rPr>
          <w:color w:val="000000"/>
          <w:sz w:val="24"/>
          <w:szCs w:val="24"/>
        </w:rPr>
        <w:t>Building a list:</w:t>
      </w:r>
    </w:p>
    <w:p w14:paraId="1B24C9F5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A = [‘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a’,’b’,’c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’]</w:t>
      </w:r>
    </w:p>
    <w:p w14:paraId="6D646EFD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 = [1,2,3]</w:t>
      </w:r>
    </w:p>
    <w:p w14:paraId="4102E432" w14:textId="77777777" w:rsidR="005915EC" w:rsidRDefault="005915EC" w:rsidP="005915EC"/>
    <w:p w14:paraId="26F9333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Accessing a list:</w:t>
      </w:r>
    </w:p>
    <w:p w14:paraId="412DE79F" w14:textId="77777777" w:rsidR="005915EC" w:rsidRDefault="005915EC" w:rsidP="005915E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number of items in the list, </w:t>
      </w:r>
      <w:r>
        <w:rPr>
          <w:rFonts w:ascii="Calibri" w:hAnsi="Calibri" w:cs="Calibri"/>
          <w:b/>
          <w:bCs/>
          <w:color w:val="000000"/>
        </w:rPr>
        <w:t>L[</w:t>
      </w:r>
      <w:proofErr w:type="spellStart"/>
      <w:r>
        <w:rPr>
          <w:rFonts w:ascii="Calibri" w:hAnsi="Calibri" w:cs="Calibri"/>
          <w:b/>
          <w:bCs/>
          <w:color w:val="000000"/>
        </w:rPr>
        <w:t>i</w:t>
      </w:r>
      <w:proofErr w:type="spellEnd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color w:val="000000"/>
        </w:rPr>
        <w:t xml:space="preserve"> returns the item at index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(the first item has index 0), and </w:t>
      </w:r>
      <w:r>
        <w:rPr>
          <w:rFonts w:ascii="Calibri" w:hAnsi="Calibri" w:cs="Calibri"/>
          <w:b/>
          <w:bCs/>
          <w:color w:val="000000"/>
        </w:rPr>
        <w:t>L[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i:j</w:t>
      </w:r>
      <w:proofErr w:type="spellEnd"/>
      <w:proofErr w:type="gramEnd"/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color w:val="000000"/>
        </w:rPr>
        <w:t xml:space="preserve"> returns a new list, containing the objects between </w:t>
      </w:r>
      <w:proofErr w:type="spellStart"/>
      <w:r>
        <w:rPr>
          <w:rFonts w:ascii="Calibri" w:hAnsi="Calibri" w:cs="Calibri"/>
          <w:i/>
          <w:iCs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and </w:t>
      </w:r>
      <w:r>
        <w:rPr>
          <w:rFonts w:ascii="Calibri" w:hAnsi="Calibri" w:cs="Calibri"/>
          <w:i/>
          <w:iCs/>
          <w:color w:val="000000"/>
        </w:rPr>
        <w:t>j</w:t>
      </w:r>
      <w:r>
        <w:rPr>
          <w:rFonts w:ascii="Calibri" w:hAnsi="Calibri" w:cs="Calibri"/>
          <w:color w:val="000000"/>
        </w:rPr>
        <w:t>.</w:t>
      </w:r>
    </w:p>
    <w:p w14:paraId="191B8C2A" w14:textId="77777777" w:rsidR="005915EC" w:rsidRDefault="005915EC" w:rsidP="005915EC">
      <w:pPr>
        <w:rPr>
          <w:rFonts w:ascii="Times New Roman" w:hAnsi="Times New Roman"/>
        </w:rPr>
      </w:pPr>
    </w:p>
    <w:p w14:paraId="50DCF316" w14:textId="77777777" w:rsidR="005915EC" w:rsidRDefault="005915EC" w:rsidP="005915E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Index of list starts from 0</w:t>
      </w:r>
      <w:r>
        <w:rPr>
          <w:color w:val="000000"/>
        </w:rPr>
        <w:br/>
      </w:r>
      <w:r>
        <w:rPr>
          <w:color w:val="000000"/>
        </w:rPr>
        <w:br/>
      </w:r>
    </w:p>
    <w:p w14:paraId="476665F0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item = L[index]</w:t>
      </w:r>
    </w:p>
    <w:p w14:paraId="3E6184F3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Example: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second_element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1]</w:t>
      </w:r>
    </w:p>
    <w:p w14:paraId="3E36332C" w14:textId="77777777" w:rsidR="005915EC" w:rsidRDefault="005915EC" w:rsidP="005915EC"/>
    <w:p w14:paraId="4055F11B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L[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start:stop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]</w:t>
      </w:r>
    </w:p>
    <w:p w14:paraId="3C0F75A5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Example: print(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1:2])</w:t>
      </w:r>
    </w:p>
    <w:p w14:paraId="382116CE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 &gt;&gt; [2,3]</w:t>
      </w:r>
    </w:p>
    <w:p w14:paraId="6874AAD6" w14:textId="77777777" w:rsidR="005915EC" w:rsidRDefault="005915EC" w:rsidP="005915EC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If you pass in a negative index, Python adds the length of the list to the index.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 xml:space="preserve">-1] can be used to access the last item in a list. </w:t>
      </w:r>
      <w:r>
        <w:rPr>
          <w:color w:val="000000"/>
        </w:rPr>
        <w:br/>
      </w:r>
      <w:r>
        <w:rPr>
          <w:color w:val="000000"/>
        </w:rPr>
        <w:br/>
      </w:r>
    </w:p>
    <w:p w14:paraId="5ECAB0F4" w14:textId="77777777" w:rsidR="005915EC" w:rsidRDefault="005915EC" w:rsidP="005915EC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For normal indexing, if the resulting index is outside the list, Python raises an </w:t>
      </w:r>
      <w:proofErr w:type="spellStart"/>
      <w:r>
        <w:rPr>
          <w:b/>
          <w:bCs/>
          <w:color w:val="000000"/>
        </w:rPr>
        <w:t>IndexError</w:t>
      </w:r>
      <w:proofErr w:type="spellEnd"/>
      <w:r>
        <w:rPr>
          <w:color w:val="000000"/>
        </w:rPr>
        <w:t xml:space="preserve"> exception.</w:t>
      </w:r>
      <w:r>
        <w:rPr>
          <w:color w:val="000000"/>
        </w:rPr>
        <w:br/>
      </w:r>
      <w:r>
        <w:rPr>
          <w:color w:val="000000"/>
        </w:rPr>
        <w:br/>
      </w:r>
    </w:p>
    <w:p w14:paraId="20F358FC" w14:textId="77777777" w:rsidR="005915EC" w:rsidRDefault="005915EC" w:rsidP="005915EC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You can also add items to an existing sequence. The </w:t>
      </w:r>
      <w:r>
        <w:rPr>
          <w:b/>
          <w:bCs/>
          <w:color w:val="000000"/>
        </w:rPr>
        <w:t>append</w:t>
      </w:r>
      <w:r>
        <w:rPr>
          <w:color w:val="000000"/>
        </w:rPr>
        <w:t xml:space="preserve"> method adds a single item to the end of the list, the </w:t>
      </w:r>
      <w:r>
        <w:rPr>
          <w:b/>
          <w:bCs/>
          <w:color w:val="000000"/>
        </w:rPr>
        <w:t>extend</w:t>
      </w:r>
      <w:r>
        <w:rPr>
          <w:color w:val="000000"/>
        </w:rPr>
        <w:t xml:space="preserve"> method adds items from another list (or any sequence) to the end, and </w:t>
      </w:r>
      <w:r>
        <w:rPr>
          <w:b/>
          <w:bCs/>
          <w:color w:val="000000"/>
        </w:rPr>
        <w:t>insert</w:t>
      </w:r>
      <w:r>
        <w:rPr>
          <w:color w:val="000000"/>
        </w:rPr>
        <w:t xml:space="preserve"> inserts an item at a given index, and move the remaining items to the right.</w:t>
      </w:r>
    </w:p>
    <w:p w14:paraId="32A974F1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L.append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(item)</w:t>
      </w:r>
    </w:p>
    <w:p w14:paraId="29F820A3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L.extend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(sequence)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L.insert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(index, item)</w:t>
      </w:r>
    </w:p>
    <w:p w14:paraId="2F08D3F3" w14:textId="77777777" w:rsidR="005915EC" w:rsidRDefault="005915EC" w:rsidP="005915EC"/>
    <w:p w14:paraId="00B7D6BD" w14:textId="77777777" w:rsidR="005915EC" w:rsidRDefault="005915EC" w:rsidP="005915EC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You can also remove items. The </w:t>
      </w:r>
      <w:r>
        <w:rPr>
          <w:b/>
          <w:bCs/>
          <w:color w:val="000000"/>
        </w:rPr>
        <w:t>del</w:t>
      </w:r>
      <w:r>
        <w:rPr>
          <w:color w:val="000000"/>
        </w:rPr>
        <w:t xml:space="preserve"> statement can be used to remove an individual item, or to remove all items identified by a slice. The </w:t>
      </w:r>
      <w:r>
        <w:rPr>
          <w:b/>
          <w:bCs/>
          <w:color w:val="000000"/>
        </w:rPr>
        <w:t>pop</w:t>
      </w:r>
      <w:r>
        <w:rPr>
          <w:color w:val="000000"/>
        </w:rPr>
        <w:t xml:space="preserve"> method removes an individual item and returns it, while </w:t>
      </w:r>
      <w:r>
        <w:rPr>
          <w:b/>
          <w:bCs/>
          <w:color w:val="000000"/>
        </w:rPr>
        <w:t>remove</w:t>
      </w:r>
      <w:r>
        <w:rPr>
          <w:color w:val="000000"/>
        </w:rPr>
        <w:t xml:space="preserve"> searches for an item, and removes the first matching item from the list.</w:t>
      </w:r>
    </w:p>
    <w:p w14:paraId="27B5D2C0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del L[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]</w:t>
      </w:r>
    </w:p>
    <w:p w14:paraId="0562CB2C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 del L[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i:j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]</w:t>
      </w:r>
    </w:p>
    <w:p w14:paraId="3A191789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item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 # last item</w:t>
      </w:r>
    </w:p>
    <w:p w14:paraId="6FA8BBF8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item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0) # first item</w:t>
      </w:r>
    </w:p>
    <w:p w14:paraId="37400F7B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item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L.pop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(index)</w:t>
      </w:r>
    </w:p>
    <w:p w14:paraId="2F9EBB39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L.remove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(item)</w:t>
      </w:r>
    </w:p>
    <w:p w14:paraId="778155DE" w14:textId="77777777" w:rsidR="005915EC" w:rsidRDefault="005915EC" w:rsidP="005915EC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To get the smallest or largest item in a list, use the built-in </w:t>
      </w:r>
      <w:r>
        <w:rPr>
          <w:b/>
          <w:bCs/>
          <w:color w:val="000000"/>
        </w:rPr>
        <w:t>min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max</w:t>
      </w:r>
      <w:r>
        <w:rPr>
          <w:color w:val="000000"/>
        </w:rPr>
        <w:t xml:space="preserve"> functions: </w:t>
      </w:r>
    </w:p>
    <w:p w14:paraId="37C80F86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 = min(L)</w:t>
      </w:r>
    </w:p>
    <w:p w14:paraId="1108547C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 hi = max(L)</w:t>
      </w:r>
    </w:p>
    <w:p w14:paraId="079DD37F" w14:textId="77777777" w:rsidR="005915EC" w:rsidRDefault="005915EC" w:rsidP="005915EC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The </w:t>
      </w:r>
      <w:r>
        <w:rPr>
          <w:b/>
          <w:bCs/>
          <w:color w:val="000000"/>
        </w:rPr>
        <w:t>sort</w:t>
      </w:r>
      <w:r>
        <w:rPr>
          <w:color w:val="000000"/>
        </w:rPr>
        <w:t xml:space="preserve"> method sorts a list in place. </w:t>
      </w:r>
    </w:p>
    <w:p w14:paraId="4CC7565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L.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</w:p>
    <w:p w14:paraId="164787EB" w14:textId="77777777" w:rsidR="005915EC" w:rsidRDefault="005915EC" w:rsidP="005915EC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To get a sorted copy, use the built-in </w:t>
      </w:r>
      <w:r>
        <w:rPr>
          <w:b/>
          <w:bCs/>
          <w:color w:val="000000"/>
        </w:rPr>
        <w:t>sorted</w:t>
      </w:r>
      <w:r>
        <w:rPr>
          <w:color w:val="000000"/>
        </w:rPr>
        <w:t xml:space="preserve"> function</w:t>
      </w:r>
    </w:p>
    <w:p w14:paraId="51360D1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 = sorted(L)</w:t>
      </w:r>
    </w:p>
    <w:p w14:paraId="21A06F6A" w14:textId="77777777" w:rsidR="005915EC" w:rsidRDefault="005915EC" w:rsidP="005915EC">
      <w:pPr>
        <w:pStyle w:val="Heading1"/>
        <w:spacing w:before="0" w:after="160"/>
      </w:pPr>
      <w:r>
        <w:rPr>
          <w:color w:val="000000"/>
          <w:u w:val="single"/>
        </w:rPr>
        <w:t>Python Tuples:</w:t>
      </w:r>
    </w:p>
    <w:p w14:paraId="22DF035C" w14:textId="77777777" w:rsidR="005915EC" w:rsidRDefault="005915EC" w:rsidP="005915EC">
      <w:pPr>
        <w:pStyle w:val="Heading1"/>
        <w:keepNext w:val="0"/>
        <w:keepLines w:val="0"/>
        <w:numPr>
          <w:ilvl w:val="0"/>
          <w:numId w:val="1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A tuple in Python is similar to a </w:t>
      </w:r>
      <w:hyperlink r:id="rId7" w:history="1">
        <w:r>
          <w:rPr>
            <w:rStyle w:val="Hyperlink"/>
            <w:b/>
            <w:bCs/>
            <w:sz w:val="24"/>
            <w:szCs w:val="24"/>
          </w:rPr>
          <w:t>list</w:t>
        </w:r>
      </w:hyperlink>
      <w:r>
        <w:rPr>
          <w:b/>
          <w:bCs/>
          <w:color w:val="000000"/>
          <w:sz w:val="24"/>
          <w:szCs w:val="24"/>
        </w:rPr>
        <w:t>. The difference between the two is that we cannot change the elements of a tuple once it is assigned whereas we can change the elements of a list.</w:t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</w:p>
    <w:p w14:paraId="6090AFB2" w14:textId="77777777" w:rsidR="005915EC" w:rsidRDefault="005915EC" w:rsidP="005915EC">
      <w:pPr>
        <w:pStyle w:val="Heading1"/>
        <w:keepNext w:val="0"/>
        <w:keepLines w:val="0"/>
        <w:numPr>
          <w:ilvl w:val="0"/>
          <w:numId w:val="15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 xml:space="preserve">A tuple can have any number of items and they may be of different types (integer, float, list, </w:t>
      </w:r>
      <w:hyperlink r:id="rId8" w:history="1">
        <w:r>
          <w:rPr>
            <w:rStyle w:val="Hyperlink"/>
            <w:b/>
            <w:bCs/>
            <w:sz w:val="24"/>
            <w:szCs w:val="24"/>
          </w:rPr>
          <w:t>string</w:t>
        </w:r>
      </w:hyperlink>
      <w:r>
        <w:rPr>
          <w:b/>
          <w:bCs/>
          <w:color w:val="000000"/>
          <w:sz w:val="24"/>
          <w:szCs w:val="24"/>
        </w:rPr>
        <w:t>, etc.).</w:t>
      </w:r>
    </w:p>
    <w:p w14:paraId="29B12040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(1,2,3)</w:t>
      </w:r>
    </w:p>
    <w:p w14:paraId="0B2EEFE6" w14:textId="77777777" w:rsidR="005915EC" w:rsidRDefault="005915EC" w:rsidP="005915EC">
      <w:pPr>
        <w:pStyle w:val="NormalWeb"/>
        <w:spacing w:before="0" w:beforeAutospacing="0" w:after="0" w:afterAutospacing="0"/>
        <w:ind w:left="1832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</w:p>
    <w:p w14:paraId="22B60A52" w14:textId="77777777" w:rsidR="005915EC" w:rsidRDefault="005915EC" w:rsidP="005915E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Tuple with mixed datatypes:</w:t>
      </w:r>
    </w:p>
    <w:p w14:paraId="3CB6B55F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(1, "Hello", 3.4)</w:t>
      </w:r>
    </w:p>
    <w:p w14:paraId="4858BF39" w14:textId="77777777" w:rsidR="005915EC" w:rsidRDefault="005915EC" w:rsidP="005915EC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  print(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0FACD303" w14:textId="77777777" w:rsidR="005915EC" w:rsidRDefault="005915EC" w:rsidP="005915EC"/>
    <w:p w14:paraId="7427E3BE" w14:textId="77777777" w:rsidR="005915EC" w:rsidRDefault="005915EC" w:rsidP="005915EC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Accessing tuple elements using indexing</w:t>
      </w:r>
    </w:p>
    <w:p w14:paraId="3958DF11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    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('p','e','r','m','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','t')</w:t>
      </w:r>
    </w:p>
    <w:p w14:paraId="21727083" w14:textId="77777777" w:rsidR="005915EC" w:rsidRDefault="005915EC" w:rsidP="005915EC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       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print(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tuple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0])</w:t>
      </w:r>
    </w:p>
    <w:p w14:paraId="3E530331" w14:textId="77777777" w:rsidR="005915EC" w:rsidRDefault="005915EC" w:rsidP="005915EC">
      <w:pPr>
        <w:pStyle w:val="NormalWeb"/>
        <w:numPr>
          <w:ilvl w:val="0"/>
          <w:numId w:val="18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 xml:space="preserve">Unlike lists, tuples are immutable </w:t>
      </w:r>
      <w:proofErr w:type="gramStart"/>
      <w:r>
        <w:rPr>
          <w:color w:val="000000"/>
        </w:rPr>
        <w:t>( They</w:t>
      </w:r>
      <w:proofErr w:type="gramEnd"/>
      <w:r>
        <w:rPr>
          <w:color w:val="000000"/>
        </w:rPr>
        <w:t xml:space="preserve"> cannot be changed)</w:t>
      </w:r>
    </w:p>
    <w:p w14:paraId="11AE5215" w14:textId="77777777" w:rsidR="005915EC" w:rsidRDefault="005915EC" w:rsidP="005915EC">
      <w:pPr>
        <w:rPr>
          <w:rFonts w:ascii="Times New Roman" w:hAnsi="Times New Roman"/>
          <w:sz w:val="24"/>
          <w:szCs w:val="24"/>
        </w:rPr>
      </w:pPr>
    </w:p>
    <w:p w14:paraId="678FBCF4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color w:val="000000"/>
        </w:rPr>
        <w:t>Difference between tuple and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3737"/>
        <w:gridCol w:w="4638"/>
      </w:tblGrid>
      <w:tr w:rsidR="005915EC" w14:paraId="5EDA930B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0C7DE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0405B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19915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Tuple</w:t>
            </w:r>
          </w:p>
        </w:tc>
      </w:tr>
      <w:tr w:rsidR="005915EC" w14:paraId="0F93E7A9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7F3BA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DDB2C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is mutable.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DEE18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 is immutable.</w:t>
            </w:r>
          </w:p>
        </w:tc>
      </w:tr>
      <w:tr w:rsidR="005915EC" w14:paraId="4C7C9C04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B092C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BC176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iteration is slower and is time consuming.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9BBF5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 iteration is faster.</w:t>
            </w:r>
          </w:p>
        </w:tc>
      </w:tr>
      <w:tr w:rsidR="005915EC" w14:paraId="0FF138FD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A2296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CC3A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is useful for insertion and deletion operations.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0B0F3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Tuple is useful for </w:t>
            </w:r>
            <w:proofErr w:type="spellStart"/>
            <w:r>
              <w:rPr>
                <w:color w:val="000000"/>
              </w:rPr>
              <w:t>readonly</w:t>
            </w:r>
            <w:proofErr w:type="spellEnd"/>
            <w:r>
              <w:rPr>
                <w:color w:val="000000"/>
              </w:rPr>
              <w:t xml:space="preserve"> operations like accessing elements.</w:t>
            </w:r>
          </w:p>
        </w:tc>
      </w:tr>
      <w:tr w:rsidR="005915EC" w14:paraId="41CE9C2D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40C2A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38152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consumes more memory.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50D5E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Tuples consumes less memory.</w:t>
            </w:r>
          </w:p>
        </w:tc>
      </w:tr>
      <w:tr w:rsidR="005915EC" w14:paraId="68BA3439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A39B3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44936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provides many in-built methods.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99DDF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Tuples have less in-built methods.</w:t>
            </w:r>
          </w:p>
        </w:tc>
      </w:tr>
      <w:tr w:rsidR="005915EC" w14:paraId="5320DB7A" w14:textId="77777777" w:rsidTr="005915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26219" w14:textId="77777777" w:rsidR="005915EC" w:rsidRDefault="005915E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A286F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List operations are more error prone.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DEB82" w14:textId="77777777" w:rsidR="005915EC" w:rsidRDefault="005915E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Tuples operations are safe.</w:t>
            </w:r>
          </w:p>
        </w:tc>
      </w:tr>
    </w:tbl>
    <w:p w14:paraId="2E90BDD3" w14:textId="77777777" w:rsidR="005915EC" w:rsidRDefault="005915EC" w:rsidP="005915EC"/>
    <w:p w14:paraId="01CF0DB7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52"/>
          <w:szCs w:val="52"/>
        </w:rPr>
        <w:t>Exercise:</w:t>
      </w:r>
    </w:p>
    <w:p w14:paraId="7F4DD295" w14:textId="77777777" w:rsidR="005915EC" w:rsidRDefault="005915EC" w:rsidP="005915EC">
      <w:pPr>
        <w:pStyle w:val="NormalWeb"/>
        <w:numPr>
          <w:ilvl w:val="0"/>
          <w:numId w:val="19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Write a program to create a list of n integer values and do the following</w:t>
      </w:r>
    </w:p>
    <w:p w14:paraId="6794ABAB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Add an item in to the list (using function)</w:t>
      </w:r>
    </w:p>
    <w:p w14:paraId="4D8AB489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Delete (using function)</w:t>
      </w:r>
    </w:p>
    <w:p w14:paraId="5D3CB772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Store the largest number from the list to a variable</w:t>
      </w:r>
    </w:p>
    <w:p w14:paraId="7D567BC8" w14:textId="77777777" w:rsidR="005915EC" w:rsidRDefault="005915EC" w:rsidP="005915EC">
      <w:pPr>
        <w:pStyle w:val="NormalWeb"/>
        <w:numPr>
          <w:ilvl w:val="0"/>
          <w:numId w:val="20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Store the Smallest number from the list to a variable</w:t>
      </w:r>
    </w:p>
    <w:p w14:paraId="79D7B305" w14:textId="77777777" w:rsidR="005915EC" w:rsidRDefault="005915EC" w:rsidP="005915EC">
      <w:pPr>
        <w:rPr>
          <w:rFonts w:ascii="Times New Roman" w:hAnsi="Times New Roman"/>
          <w:sz w:val="24"/>
          <w:szCs w:val="24"/>
        </w:rPr>
      </w:pPr>
    </w:p>
    <w:p w14:paraId="62FBC153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color w:val="000000"/>
        </w:rPr>
        <w:t>     2) Create a tuple and print the reverse of the created tuple</w:t>
      </w:r>
    </w:p>
    <w:p w14:paraId="6F346664" w14:textId="77777777" w:rsidR="005915EC" w:rsidRDefault="005915EC" w:rsidP="005915EC">
      <w:pPr>
        <w:pStyle w:val="NormalWeb"/>
        <w:spacing w:before="0" w:beforeAutospacing="0" w:after="160" w:afterAutospacing="0"/>
      </w:pPr>
      <w:r>
        <w:rPr>
          <w:color w:val="000000"/>
        </w:rPr>
        <w:t>     3) Create a tuple and convert tuple into list</w:t>
      </w:r>
    </w:p>
    <w:p w14:paraId="647D07F5" w14:textId="77777777" w:rsidR="005915EC" w:rsidRPr="00962396" w:rsidRDefault="005915EC" w:rsidP="005915EC">
      <w:pPr>
        <w:rPr>
          <w:rFonts w:ascii="Algerian" w:hAnsi="Algerian" w:cs="Courier New"/>
          <w:color w:val="000000" w:themeColor="text1"/>
          <w:sz w:val="28"/>
          <w:szCs w:val="28"/>
        </w:rPr>
      </w:pPr>
      <w:bookmarkStart w:id="0" w:name="_GoBack"/>
      <w:bookmarkEnd w:id="0"/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9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1E51C" w14:textId="77777777" w:rsidR="00545875" w:rsidRDefault="00545875">
      <w:pPr>
        <w:spacing w:after="0" w:line="240" w:lineRule="auto"/>
      </w:pPr>
      <w:r>
        <w:separator/>
      </w:r>
    </w:p>
  </w:endnote>
  <w:endnote w:type="continuationSeparator" w:id="0">
    <w:p w14:paraId="6374AFFA" w14:textId="77777777" w:rsidR="00545875" w:rsidRDefault="00545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664BE" w14:textId="77777777" w:rsidR="00545875" w:rsidRDefault="005458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A9BE79" w14:textId="77777777" w:rsidR="00545875" w:rsidRDefault="00545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18A5" w14:textId="77777777" w:rsidR="00724868" w:rsidRDefault="00545875">
    <w:pPr>
      <w:pStyle w:val="Header"/>
    </w:pPr>
    <w:r>
      <w:rPr>
        <w:noProof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545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15"/>
  </w:num>
  <w:num w:numId="10">
    <w:abstractNumId w:val="14"/>
  </w:num>
  <w:num w:numId="11">
    <w:abstractNumId w:val="6"/>
  </w:num>
  <w:num w:numId="12">
    <w:abstractNumId w:val="16"/>
  </w:num>
  <w:num w:numId="13">
    <w:abstractNumId w:val="19"/>
  </w:num>
  <w:num w:numId="14">
    <w:abstractNumId w:val="4"/>
  </w:num>
  <w:num w:numId="15">
    <w:abstractNumId w:val="18"/>
  </w:num>
  <w:num w:numId="16">
    <w:abstractNumId w:val="5"/>
  </w:num>
  <w:num w:numId="17">
    <w:abstractNumId w:val="9"/>
  </w:num>
  <w:num w:numId="18">
    <w:abstractNumId w:val="0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B6278"/>
    <w:rsid w:val="00545875"/>
    <w:rsid w:val="005915EC"/>
    <w:rsid w:val="005B2FF3"/>
    <w:rsid w:val="00962396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3093</Characters>
  <Application>Microsoft Office Word</Application>
  <DocSecurity>0</DocSecurity>
  <Lines>25</Lines>
  <Paragraphs>7</Paragraphs>
  <ScaleCrop>false</ScaleCrop>
  <Company>Cisco Systems Inc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Gokul Kalivarathan -X (gkalivar - ALLEGIS SERVICES INDIA PRIVATE LIMITED at Cisco)</cp:lastModifiedBy>
  <cp:revision>2</cp:revision>
  <dcterms:created xsi:type="dcterms:W3CDTF">2020-11-22T20:02:00Z</dcterms:created>
  <dcterms:modified xsi:type="dcterms:W3CDTF">2020-11-22T20:02:00Z</dcterms:modified>
</cp:coreProperties>
</file>